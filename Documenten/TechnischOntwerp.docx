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:rsidR="007A68DD" w:rsidRDefault="007A68DD" w14:paraId="335C62E7" w14:textId="77777777"/>
        <w:p w:rsidR="007A68DD" w:rsidRDefault="00222411" w14:paraId="7A4B065D" w14:textId="77777777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Pr="00F54C8A" w:rsidR="00FC1022" w:rsidRDefault="00FC1022" w14:paraId="3F73F394" w14:textId="02C6D9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:rsidR="00FC1022" w:rsidP="00222411" w:rsidRDefault="00FC1022" w14:paraId="5E5446A9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:rsidRPr="00622C75" w:rsidR="00FC1022" w:rsidP="00222411" w:rsidRDefault="00FC1022" w14:paraId="6227AFB0" w14:textId="2652AE6C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:rsidRPr="00222411" w:rsidR="00FC1022" w:rsidP="00222411" w:rsidRDefault="00FC1022" w14:paraId="278BDB2A" w14:textId="5E0325F6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:rsidRPr="00222411" w:rsidR="00FC1022" w:rsidP="00222411" w:rsidRDefault="00FC1022" w14:paraId="3B63A723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:rsidRPr="00222411" w:rsidR="00FC1022" w:rsidP="00222411" w:rsidRDefault="00FC1022" w14:paraId="790FAB20" w14:textId="7306D600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:rsidRPr="002132BE" w:rsidR="00FC1022" w:rsidP="00222411" w:rsidRDefault="00FC1022" w14:paraId="6924DA6A" w14:textId="5DA916BD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F523DF1">
                  <v:shapetype id="_x0000_t202" coordsize="21600,21600" o:spt="202" path="m,l,21600r21600,l21600,xe" w14:anchorId="12365ADF">
                    <v:stroke joinstyle="miter"/>
                    <v:path gradientshapeok="t" o:connecttype="rect"/>
                  </v:shapetype>
                  <v:shape id="Text Box 129" style="position:absolute;margin-left:37.25pt;margin-top:635.7pt;width:453pt;height:38.15pt;z-index:25165824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rnXbAIAADg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">
                    <v:textbox style="mso-fit-shape-to-text:t" inset="1in,0,86.4pt,0">
                      <w:txbxContent>
                        <w:sdt>
                          <w:sdtPr>
                            <w:id w:val="842399951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F54C8A" w:rsidR="00FC1022" w:rsidRDefault="00FC1022" w14:paraId="3A9C41CD" w14:textId="02C6D9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:rsidR="00FC1022" w:rsidP="00222411" w:rsidRDefault="00FC1022" w14:paraId="2403ABDE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:rsidRPr="00622C75" w:rsidR="00FC1022" w:rsidP="00222411" w:rsidRDefault="00FC1022" w14:paraId="1AB77F8D" w14:textId="2652AE6C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:rsidRPr="00222411" w:rsidR="00FC1022" w:rsidP="00222411" w:rsidRDefault="00FC1022" w14:paraId="44170808" w14:textId="5E0325F6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:rsidRPr="00222411" w:rsidR="00FC1022" w:rsidP="00222411" w:rsidRDefault="00FC1022" w14:paraId="6616627F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:rsidRPr="00222411" w:rsidR="00FC1022" w:rsidP="00222411" w:rsidRDefault="00FC1022" w14:paraId="765C952E" w14:textId="7306D600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:rsidRPr="002132BE" w:rsidR="00FC1022" w:rsidP="00222411" w:rsidRDefault="00FC1022" w14:paraId="6FD1CBF4" w14:textId="5DA916BD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C1022" w:rsidRDefault="00FC1022" w14:paraId="271EDB46" w14:textId="777777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 w14:anchorId="34E9016E">
                  <v:group id="Group 125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67654A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&#13;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FC1022" w:rsidRDefault="00FC1022" w14:paraId="5DB6DCD2" w14:textId="77777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022" w:rsidRDefault="00000000" w14:paraId="4ADB13F7" w14:textId="7777777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D89B0A7">
                  <v:shape id="Text Box 128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" w14:anchorId="155EA329">
                    <v:textbox style="mso-fit-shape-to-text:t" inset="1in,0,86.4pt,0">
                      <w:txbxContent>
                        <w:p w:rsidR="00FC1022" w:rsidRDefault="00000000" w14:paraId="08F6FA41" w14:textId="7777777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id w:val="792253981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id w:val="1707546319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1022" w:rsidRDefault="00FC1022" w14:paraId="149DD520" w14:textId="61ABB3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22252630">
                  <v:rect id="Rectangle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00AB358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">
                    <o:lock v:ext="edit" aspectratio="t"/>
                    <v:textbox inset="3.6pt,,3.6pt">
                      <w:txbxContent>
                        <w:sdt>
                          <w:sdtPr>
                            <w:id w:val="1913201862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1022" w:rsidRDefault="00FC1022" w14:paraId="1FBE425F" w14:textId="61ABB3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name="_Toc118727261" w:displacedByCustomXml="next" w:id="0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C8A" w:rsidP="00DC3041" w:rsidRDefault="00F54C8A" w14:paraId="2B4024CF" w14:textId="77777777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:rsidR="000D6F43" w:rsidRDefault="00F54C8A" w14:paraId="014B1236" w14:textId="63F70E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8727261">
            <w:r w:rsidRPr="00602904" w:rsidR="000D6F43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0D6F43" w:rsidRDefault="00000000" w14:paraId="38066128" w14:textId="0C8F2F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8727262">
            <w:r w:rsidRPr="00602904" w:rsidR="000D6F43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Pr="00602904" w:rsidR="000D6F43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0D6F43" w:rsidRDefault="00000000" w14:paraId="67CA1691" w14:textId="2E2C570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8727263">
            <w:r w:rsidRPr="00602904" w:rsidR="000D6F43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Pr="00602904" w:rsidR="000D6F43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0D6F43" w:rsidRDefault="00000000" w14:paraId="4ED0B894" w14:textId="5449E0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8727264">
            <w:r w:rsidRPr="00602904" w:rsidR="000D6F43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Pr="00602904" w:rsidR="000D6F43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:rsidR="00F54C8A" w:rsidRDefault="00F54C8A" w14:paraId="7F1159D1" w14:textId="3845E1EE">
          <w:r>
            <w:rPr>
              <w:b/>
              <w:bCs/>
            </w:rPr>
            <w:fldChar w:fldCharType="end"/>
          </w:r>
        </w:p>
      </w:sdtContent>
    </w:sdt>
    <w:p w:rsidR="007A68DD" w:rsidRDefault="007A68DD" w14:paraId="57AFAE7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3FEFCF93" w:rsidP="32E3DB94" w:rsidRDefault="3FEFCF93" w14:paraId="1E420BF5" w14:textId="5903A800">
      <w:pPr>
        <w:pStyle w:val="Heading1"/>
        <w:rPr/>
      </w:pPr>
      <w:bookmarkStart w:name="_Toc118727262" w:id="1"/>
      <w:r w:rsidR="00FC1022">
        <w:rPr/>
        <w:t>ERD</w:t>
      </w:r>
      <w:bookmarkEnd w:id="1"/>
    </w:p>
    <w:p w:rsidR="48CCB666" w:rsidP="32E3DB94" w:rsidRDefault="48CCB666" w14:paraId="27CAC974" w14:textId="1BC42364">
      <w:pPr>
        <w:pStyle w:val="Normal"/>
      </w:pPr>
      <w:r w:rsidR="1E06C08E">
        <w:drawing>
          <wp:inline wp14:editId="626D36D7" wp14:anchorId="030F126E">
            <wp:extent cx="4572000" cy="2486025"/>
            <wp:effectExtent l="0" t="0" r="0" b="0"/>
            <wp:docPr id="27173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08313b2a7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1F66D" w:rsidP="3FEFCF93" w:rsidRDefault="5981F66D" w14:paraId="53E74DF5" w14:textId="0362AE59"/>
    <w:p w:rsidRPr="00222411" w:rsidR="00F54C8A" w:rsidP="00DC3041" w:rsidRDefault="006A50A3" w14:paraId="6AB88BF0" w14:textId="358ED820" w14:noSpellErr="1">
      <w:pPr>
        <w:pStyle w:val="Heading1"/>
        <w:numPr>
          <w:numId w:val="0"/>
        </w:numPr>
      </w:pPr>
      <w:r w:rsidRPr="00222411" w:rsidR="00F54C8A">
        <w:br w:type="page"/>
      </w:r>
    </w:p>
    <w:p w:rsidR="00A257DF" w:rsidP="00DC3041" w:rsidRDefault="00DC3041" w14:paraId="44DD6502" w14:textId="77777777">
      <w:pPr>
        <w:pStyle w:val="Heading1"/>
        <w:rPr/>
      </w:pPr>
      <w:bookmarkStart w:name="_Toc118727263" w:id="2"/>
      <w:r w:rsidR="00DC3041">
        <w:rPr/>
        <w:t>Data Dictionary</w:t>
      </w:r>
      <w:bookmarkEnd w:id="2"/>
    </w:p>
    <w:p w:rsidR="00FB7EFD" w:rsidP="3961C06C" w:rsidRDefault="00FB7EFD" w14:paraId="7DC3E513" w14:textId="2BE5D86B">
      <w:pPr>
        <w:pStyle w:val="Normal"/>
      </w:pPr>
      <w:r w:rsidR="70D975C4">
        <w:drawing>
          <wp:inline wp14:editId="60E6FAA1" wp14:anchorId="79948343">
            <wp:extent cx="4572000" cy="2486025"/>
            <wp:effectExtent l="0" t="0" r="0" b="0"/>
            <wp:docPr id="998135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c0faab124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20" w:rsidRDefault="000A3F20" w14:paraId="1F809560" w14:textId="22EF4E82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br w:type="page"/>
      </w:r>
    </w:p>
    <w:p w:rsidR="000A3F20" w:rsidP="000A3F20" w:rsidRDefault="000A3F20" w14:paraId="0A6180E8" w14:textId="2C5663B8">
      <w:pPr>
        <w:pStyle w:val="Heading1"/>
        <w:rPr/>
      </w:pPr>
      <w:bookmarkStart w:name="_Toc118727264" w:id="3"/>
      <w:r w:rsidR="000A3F20">
        <w:rPr/>
        <w:t>Screenshot database</w:t>
      </w:r>
      <w:bookmarkEnd w:id="3"/>
    </w:p>
    <w:p w:rsidRPr="00220134" w:rsidR="000A3F20" w:rsidP="4D7BB464" w:rsidRDefault="000A3F20" w14:paraId="51A38CE8" w14:textId="77777777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</w:rPr>
      </w:pPr>
    </w:p>
    <w:p w:rsidR="2A9579B1" w:rsidP="4D7BB464" w:rsidRDefault="2A9579B1" w14:paraId="71473707" w14:textId="67455A82">
      <w:pPr>
        <w:pStyle w:val="Normal"/>
      </w:pPr>
      <w:r w:rsidR="2A9579B1">
        <w:drawing>
          <wp:inline wp14:editId="545B6AB1" wp14:anchorId="4DF2199C">
            <wp:extent cx="4200525" cy="4572000"/>
            <wp:effectExtent l="0" t="0" r="0" b="0"/>
            <wp:docPr id="197500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f7cf426a1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BB464" w:rsidP="4D7BB464" w:rsidRDefault="4D7BB464" w14:paraId="207ED15D" w14:textId="243DA385">
      <w:pPr>
        <w:pStyle w:val="Normal"/>
      </w:pPr>
    </w:p>
    <w:p w:rsidR="587CDDB0" w:rsidP="4D7BB464" w:rsidRDefault="587CDDB0" w14:paraId="31B8A0EB" w14:textId="7D057CB7">
      <w:pPr>
        <w:pStyle w:val="Normal"/>
      </w:pPr>
      <w:r w:rsidR="587CDDB0">
        <w:rPr/>
        <w:t>(E</w:t>
      </w:r>
      <w:r w:rsidR="195AF6BB">
        <w:rPr/>
        <w:t>ntit</w:t>
      </w:r>
      <w:r w:rsidR="70F9136D">
        <w:rPr/>
        <w:t>ie</w:t>
      </w:r>
      <w:r w:rsidR="195AF6BB">
        <w:rPr/>
        <w:t>s r</w:t>
      </w:r>
      <w:r w:rsidR="587CDDB0">
        <w:rPr/>
        <w:t>elaties geven is in sprint 4. Ik update het onderste plaatje later.)</w:t>
      </w:r>
    </w:p>
    <w:p w:rsidR="587CDDB0" w:rsidP="4D7BB464" w:rsidRDefault="587CDDB0" w14:paraId="5041EF76" w14:textId="169CDA4E">
      <w:pPr>
        <w:pStyle w:val="Normal"/>
      </w:pPr>
      <w:r w:rsidR="587CDDB0">
        <w:drawing>
          <wp:inline wp14:editId="68072FF2" wp14:anchorId="23D312BA">
            <wp:extent cx="4200525" cy="4572000"/>
            <wp:effectExtent l="0" t="0" r="0" b="0"/>
            <wp:docPr id="2027998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c3a4af24e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20134" w:rsidR="000A3F20" w:rsidSect="00A257DF">
      <w:headerReference w:type="default" r:id="rId13"/>
      <w:footerReference w:type="default" r:id="rId14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B8D" w:rsidP="00A257DF" w:rsidRDefault="004F6B8D" w14:paraId="2B45C379" w14:textId="77777777">
      <w:pPr>
        <w:spacing w:after="0" w:line="240" w:lineRule="auto"/>
      </w:pPr>
      <w:r>
        <w:separator/>
      </w:r>
    </w:p>
  </w:endnote>
  <w:endnote w:type="continuationSeparator" w:id="0">
    <w:p w:rsidR="004F6B8D" w:rsidP="00A257DF" w:rsidRDefault="004F6B8D" w14:paraId="04048976" w14:textId="77777777">
      <w:pPr>
        <w:spacing w:after="0" w:line="240" w:lineRule="auto"/>
      </w:pPr>
      <w:r>
        <w:continuationSeparator/>
      </w:r>
    </w:p>
  </w:endnote>
  <w:endnote w:type="continuationNotice" w:id="1">
    <w:p w:rsidR="004F6B8D" w:rsidRDefault="004F6B8D" w14:paraId="2F41AE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1022" w:rsidP="00222411" w:rsidRDefault="00FC1022" w14:paraId="4384C318" w14:textId="77777777">
    <w:pPr>
      <w:pStyle w:val="Footer"/>
    </w:pPr>
    <w:r>
      <w:t xml:space="preserve">Klant: </w:t>
    </w:r>
    <w:r w:rsidR="002132BE">
      <w:t>[KLANTNAAM]</w:t>
    </w:r>
    <w:r>
      <w:tab/>
    </w:r>
    <w:r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C1022" w:rsidRDefault="00FC1022" w14:paraId="573D43B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B8D" w:rsidP="00A257DF" w:rsidRDefault="004F6B8D" w14:paraId="4B871F24" w14:textId="77777777">
      <w:pPr>
        <w:spacing w:after="0" w:line="240" w:lineRule="auto"/>
      </w:pPr>
      <w:r>
        <w:separator/>
      </w:r>
    </w:p>
  </w:footnote>
  <w:footnote w:type="continuationSeparator" w:id="0">
    <w:p w:rsidR="004F6B8D" w:rsidP="00A257DF" w:rsidRDefault="004F6B8D" w14:paraId="57ED4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4F6B8D" w:rsidRDefault="004F6B8D" w14:paraId="1C70401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32BE" w:rsidR="00FC1022" w:rsidP="002132BE" w:rsidRDefault="002132BE" w14:paraId="29E6CD08" w14:textId="77777777">
    <w:pPr>
      <w:pStyle w:val="Header"/>
    </w:pPr>
    <w:r>
      <w:t>Technisch Ontwerp</w:t>
    </w:r>
    <w:r>
      <w:tab/>
    </w:r>
    <w:r>
      <w:t>Team [TEAMNAAM]</w:t>
    </w:r>
    <w:r>
      <w:tab/>
    </w:r>
    <w:r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9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00000"/>
    <w:rsid w:val="000502ED"/>
    <w:rsid w:val="00056AB7"/>
    <w:rsid w:val="00093E50"/>
    <w:rsid w:val="000A3F20"/>
    <w:rsid w:val="000B4D5C"/>
    <w:rsid w:val="000C5F1F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3A6FE1"/>
    <w:rsid w:val="004C2F6C"/>
    <w:rsid w:val="004E34C0"/>
    <w:rsid w:val="004F6B8D"/>
    <w:rsid w:val="005507D3"/>
    <w:rsid w:val="0056778B"/>
    <w:rsid w:val="00570667"/>
    <w:rsid w:val="005B68C9"/>
    <w:rsid w:val="005E1434"/>
    <w:rsid w:val="005F561A"/>
    <w:rsid w:val="00622C75"/>
    <w:rsid w:val="006A3780"/>
    <w:rsid w:val="006A50A3"/>
    <w:rsid w:val="006F503C"/>
    <w:rsid w:val="007A68DD"/>
    <w:rsid w:val="00802D6C"/>
    <w:rsid w:val="00905DFD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CA0BE1F"/>
    <w:rsid w:val="0E9B4667"/>
    <w:rsid w:val="0F415017"/>
    <w:rsid w:val="0F912E15"/>
    <w:rsid w:val="1094D072"/>
    <w:rsid w:val="140F8B78"/>
    <w:rsid w:val="195AF6BB"/>
    <w:rsid w:val="1AEBADAC"/>
    <w:rsid w:val="1E06C08E"/>
    <w:rsid w:val="20C91D41"/>
    <w:rsid w:val="2264EDA2"/>
    <w:rsid w:val="2400BE03"/>
    <w:rsid w:val="25582EED"/>
    <w:rsid w:val="2A9579B1"/>
    <w:rsid w:val="2C1188EA"/>
    <w:rsid w:val="31480B33"/>
    <w:rsid w:val="324BAD90"/>
    <w:rsid w:val="3295370B"/>
    <w:rsid w:val="32E3DB94"/>
    <w:rsid w:val="3961C06C"/>
    <w:rsid w:val="3A512C04"/>
    <w:rsid w:val="3FEFCF93"/>
    <w:rsid w:val="46165308"/>
    <w:rsid w:val="48CCB666"/>
    <w:rsid w:val="4D7BB464"/>
    <w:rsid w:val="587CDDB0"/>
    <w:rsid w:val="5981F66D"/>
    <w:rsid w:val="67BF24F7"/>
    <w:rsid w:val="6DE6892E"/>
    <w:rsid w:val="70D975C4"/>
    <w:rsid w:val="70F9136D"/>
    <w:rsid w:val="772D3B53"/>
    <w:rsid w:val="7BA5A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A1B371"/>
  <w15:chartTrackingRefBased/>
  <w15:docId w15:val="{40E6D5E0-CDF4-42E2-8070-F20E12422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57DF"/>
  </w:style>
  <w:style w:type="character" w:styleId="Heading1Char" w:customStyle="1">
    <w:name w:val="Heading 1 Char"/>
    <w:basedOn w:val="DefaultParagraphFont"/>
    <w:link w:val="Heading1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2241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241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2411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2411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2411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241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241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c2bef37be8fb44c6" /><Relationship Type="http://schemas.openxmlformats.org/officeDocument/2006/relationships/image" Target="/media/image4.png" Id="Rc3f08313b2a748a8" /><Relationship Type="http://schemas.openxmlformats.org/officeDocument/2006/relationships/image" Target="/media/image5.png" Id="R377c0faab1244a68" /><Relationship Type="http://schemas.openxmlformats.org/officeDocument/2006/relationships/image" Target="/media/image6.png" Id="R4dcf7cf426a14252" /><Relationship Type="http://schemas.openxmlformats.org/officeDocument/2006/relationships/image" Target="/media/image7.png" Id="R734c3a4af24e49c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dc50-cfd2-448b-bd6b-722e5b33a755}"/>
      </w:docPartPr>
      <w:docPartBody>
        <w:p w14:paraId="7A560E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A3D2C9-E9E8-453B-A825-90BD32A8861B}"/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www.w3.org/2000/xmlns/"/>
    <ds:schemaRef ds:uri="d3c82a79-5c83-4c58-9974-38044a4d4d58"/>
    <ds:schemaRef ds:uri="http://www.w3.org/2001/XMLSchema-instance"/>
    <ds:schemaRef ds:uri="ce1a0027-a81d-4bf9-bfd6-fa04654dd1f8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Technisch%20Ontwerp%20-%20Template.dotx</ap:Template>
  <ap:Application>Microsoft Word for the web</ap:Application>
  <ap:DocSecurity>0</ap:DocSecurity>
  <ap:ScaleCrop>false</ap:ScaleCrop>
  <ap:Company>ROC Mondriaan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Jian Ren</cp:lastModifiedBy>
  <cp:revision>11</cp:revision>
  <cp:lastPrinted>2019-10-02T10:33:00Z</cp:lastPrinted>
  <dcterms:created xsi:type="dcterms:W3CDTF">2022-09-30T09:25:00Z</dcterms:created>
  <dcterms:modified xsi:type="dcterms:W3CDTF">2023-02-24T21:01:56Z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